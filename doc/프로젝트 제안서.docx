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50A40" w14:textId="035D56FE" w:rsidR="00A43AD9" w:rsidRDefault="00156BC9" w:rsidP="00CD34B3">
      <w:pPr>
        <w:pStyle w:val="a3"/>
        <w:rPr>
          <w:rFonts w:hint="eastAsia"/>
        </w:rPr>
      </w:pPr>
      <w:r>
        <w:rPr>
          <w:rFonts w:hint="eastAsia"/>
        </w:rPr>
        <w:t xml:space="preserve">논리회로설계 프로젝트 </w:t>
      </w:r>
      <w:r w:rsidR="00CD34B3">
        <w:rPr>
          <w:rFonts w:hint="eastAsia"/>
        </w:rPr>
        <w:t>제안서</w:t>
      </w:r>
    </w:p>
    <w:p w14:paraId="1C7C2612" w14:textId="56E56C55" w:rsidR="00156BC9" w:rsidRPr="00156BC9" w:rsidRDefault="00156BC9" w:rsidP="00174FAC">
      <w:pPr>
        <w:pStyle w:val="a4"/>
        <w:spacing w:after="0" w:line="240" w:lineRule="auto"/>
        <w:jc w:val="right"/>
      </w:pPr>
      <w:r>
        <w:rPr>
          <w:rFonts w:hint="eastAsia"/>
        </w:rPr>
        <w:t>IT대학 컴퓨터학부</w:t>
      </w:r>
      <w:r w:rsidR="00CD34B3">
        <w:rPr>
          <w:rFonts w:hint="eastAsia"/>
        </w:rPr>
        <w:t xml:space="preserve"> </w:t>
      </w:r>
      <w:r>
        <w:rPr>
          <w:rFonts w:hint="eastAsia"/>
        </w:rPr>
        <w:t>2012105056 손학종</w:t>
      </w:r>
    </w:p>
    <w:p w14:paraId="61CD4DB7" w14:textId="4465DC2C" w:rsidR="00A87BE1" w:rsidRDefault="00D3259B">
      <w:pPr>
        <w:pStyle w:val="1"/>
      </w:pPr>
      <w:r w:rsidRPr="00CD34B3">
        <w:rPr>
          <w:rFonts w:ascii="Calibri" w:eastAsia="굴림" w:hAnsi="Calibri" w:cs="굴림"/>
          <w:noProof/>
        </w:rPr>
        <w:drawing>
          <wp:anchor distT="0" distB="0" distL="114300" distR="114300" simplePos="0" relativeHeight="251682816" behindDoc="0" locked="0" layoutInCell="1" allowOverlap="1" wp14:anchorId="37143BAF" wp14:editId="389B33AA">
            <wp:simplePos x="0" y="0"/>
            <wp:positionH relativeFrom="column">
              <wp:posOffset>4051398</wp:posOffset>
            </wp:positionH>
            <wp:positionV relativeFrom="paragraph">
              <wp:posOffset>690049</wp:posOffset>
            </wp:positionV>
            <wp:extent cx="2369820" cy="2069465"/>
            <wp:effectExtent l="0" t="0" r="0" b="6985"/>
            <wp:wrapSquare wrapText="bothSides"/>
            <wp:docPr id="5" name="그림 5" descr="C:\Users\Hakjon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kjon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BC9">
        <w:rPr>
          <w:rFonts w:hint="eastAsia"/>
          <w:lang w:val="ko-KR"/>
        </w:rPr>
        <w:t>구현 목표</w:t>
      </w:r>
    </w:p>
    <w:p w14:paraId="0DCE52CD" w14:textId="63C8DCD3" w:rsidR="00490DEB" w:rsidRPr="00CD34B3" w:rsidRDefault="002E33BD" w:rsidP="00CD34B3">
      <w:pPr>
        <w:rPr>
          <w:rFonts w:ascii="Calibri" w:eastAsia="굴림" w:hAnsi="Calibri" w:cs="굴림" w:hint="eastAsia"/>
        </w:rPr>
      </w:pPr>
      <w:r>
        <w:rPr>
          <w:rFonts w:hint="eastAsia"/>
          <w:lang w:val="ko-KR"/>
        </w:rPr>
        <w:t>폭탄 파편 피하기 게임</w:t>
      </w:r>
    </w:p>
    <w:p w14:paraId="0A5DD53B" w14:textId="3CC00B6D" w:rsidR="00156BC9" w:rsidRDefault="002E33BD" w:rsidP="00CD34B3">
      <w:pPr>
        <w:spacing w:line="240" w:lineRule="auto"/>
        <w:ind w:firstLineChars="100" w:firstLine="220"/>
        <w:jc w:val="both"/>
        <w:rPr>
          <w:lang w:val="ko-KR"/>
        </w:rPr>
      </w:pPr>
      <w:r>
        <w:rPr>
          <w:rFonts w:hint="eastAsia"/>
          <w:lang w:val="ko-KR"/>
        </w:rPr>
        <w:t>두 명이 하는 게임으로,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공격자는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조이스틱과 공격 버튼,</w:t>
      </w:r>
      <w:r>
        <w:rPr>
          <w:lang w:val="ko-KR"/>
        </w:rPr>
        <w:t xml:space="preserve"> </w:t>
      </w:r>
      <w:bookmarkStart w:id="0" w:name="_GoBack"/>
      <w:bookmarkEnd w:id="0"/>
      <w:r>
        <w:rPr>
          <w:rFonts w:hint="eastAsia"/>
          <w:lang w:val="ko-KR"/>
        </w:rPr>
        <w:t>방어자는 조이스틱을 이용해 컨트롤한다. 공격자는 일정 시간에 한 번씩 폭탄을 설치할 수 있고,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폭탄은 일정 시간 후 </w:t>
      </w:r>
      <w:r>
        <w:rPr>
          <w:lang w:val="ko-KR"/>
        </w:rPr>
        <w:t xml:space="preserve">8 </w:t>
      </w:r>
      <w:r>
        <w:rPr>
          <w:rFonts w:hint="eastAsia"/>
          <w:lang w:val="ko-KR"/>
        </w:rPr>
        <w:t>방향으로 파편을 날리며 폭발한다.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방어자는 조이스틱을 이용해 사람을 움직여 폭탄의 파편을 최대한 오랜 시간 동안 피하는 것이 목표이다.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시간이 지날수록 공격자의 폭탄 설치 주기와 폭탄의 폭발 대기 시간을 줄여 난이도를 조절한다.</w:t>
      </w:r>
    </w:p>
    <w:p w14:paraId="4CC9F187" w14:textId="310CC2B7" w:rsidR="00156BC9" w:rsidRDefault="00156BC9" w:rsidP="00156BC9">
      <w:pPr>
        <w:pStyle w:val="1"/>
        <w:rPr>
          <w:lang w:val="ko-KR"/>
        </w:rPr>
      </w:pPr>
      <w:r>
        <w:rPr>
          <w:rFonts w:hint="eastAsia"/>
          <w:lang w:val="ko-KR"/>
        </w:rPr>
        <w:t>입 · 출력 인터페이스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0BE3" w14:paraId="3D5F3D23" w14:textId="77777777" w:rsidTr="00DC0BE3">
        <w:tc>
          <w:tcPr>
            <w:tcW w:w="4675" w:type="dxa"/>
          </w:tcPr>
          <w:p w14:paraId="69D112BD" w14:textId="0FE99466" w:rsidR="00DC0BE3" w:rsidRPr="00DC0BE3" w:rsidRDefault="00DC0BE3" w:rsidP="00CD34B3">
            <w:pPr>
              <w:rPr>
                <w:b/>
                <w:sz w:val="28"/>
                <w:lang w:val="ko-KR"/>
              </w:rPr>
            </w:pPr>
            <w:r w:rsidRPr="00DC0BE3">
              <w:rPr>
                <w:rFonts w:hint="eastAsia"/>
                <w:b/>
                <w:sz w:val="28"/>
                <w:lang w:val="ko-KR"/>
              </w:rPr>
              <w:t xml:space="preserve">입력 </w:t>
            </w:r>
          </w:p>
          <w:p w14:paraId="6E58B8A0" w14:textId="25A9A401" w:rsidR="00AC655C" w:rsidRDefault="00CD34B3" w:rsidP="00CD34B3">
            <w:pPr>
              <w:ind w:firstLineChars="100" w:firstLine="22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공격</w:t>
            </w:r>
            <w:r w:rsidR="00DC0BE3">
              <w:rPr>
                <w:rFonts w:hint="eastAsia"/>
                <w:lang w:val="ko-KR"/>
              </w:rPr>
              <w:t xml:space="preserve"> </w:t>
            </w:r>
            <w:r w:rsidR="00DC0BE3">
              <w:rPr>
                <w:lang w:val="ko-KR"/>
              </w:rPr>
              <w:t xml:space="preserve">– </w:t>
            </w:r>
            <w:r w:rsidR="00DC0BE3">
              <w:rPr>
                <w:rFonts w:hint="eastAsia"/>
                <w:lang w:val="ko-KR"/>
              </w:rPr>
              <w:t>조이스틱</w:t>
            </w:r>
            <w:r w:rsidR="00AC655C">
              <w:rPr>
                <w:rFonts w:hint="eastAsia"/>
                <w:lang w:val="ko-KR"/>
              </w:rPr>
              <w:t xml:space="preserve"> (포인트 이동)</w:t>
            </w:r>
            <w:r w:rsidR="00DC0BE3">
              <w:rPr>
                <w:rFonts w:hint="eastAsia"/>
                <w:lang w:val="ko-KR"/>
              </w:rPr>
              <w:t>,</w:t>
            </w:r>
          </w:p>
          <w:p w14:paraId="14C8C929" w14:textId="6AF36DB3" w:rsidR="00DC0BE3" w:rsidRDefault="00DC0BE3" w:rsidP="00CD34B3">
            <w:pPr>
              <w:ind w:firstLineChars="400" w:firstLine="880"/>
              <w:rPr>
                <w:lang w:val="ko-KR"/>
              </w:rPr>
            </w:pPr>
            <w:r>
              <w:rPr>
                <w:rFonts w:hint="eastAsia"/>
                <w:lang w:val="ko-KR"/>
              </w:rPr>
              <w:t>버튼</w:t>
            </w:r>
            <w:r w:rsidR="00AC655C">
              <w:rPr>
                <w:rFonts w:hint="eastAsia"/>
                <w:lang w:val="ko-KR"/>
              </w:rPr>
              <w:t xml:space="preserve"> (폭탄 설치)</w:t>
            </w:r>
          </w:p>
          <w:p w14:paraId="3C116FE1" w14:textId="32C08611" w:rsidR="00DC0BE3" w:rsidRDefault="00CD34B3" w:rsidP="00CD34B3">
            <w:pPr>
              <w:ind w:firstLineChars="100" w:firstLine="220"/>
              <w:rPr>
                <w:lang w:val="ko-KR"/>
              </w:rPr>
            </w:pPr>
            <w:r>
              <w:rPr>
                <w:rFonts w:hint="eastAsia"/>
                <w:lang w:val="ko-KR"/>
              </w:rPr>
              <w:t>방어</w:t>
            </w:r>
            <w:r w:rsidR="00DC0BE3">
              <w:rPr>
                <w:rFonts w:hint="eastAsia"/>
                <w:lang w:val="ko-KR"/>
              </w:rPr>
              <w:t xml:space="preserve"> </w:t>
            </w:r>
            <w:r w:rsidR="00DC0BE3">
              <w:rPr>
                <w:lang w:val="ko-KR"/>
              </w:rPr>
              <w:t xml:space="preserve">– </w:t>
            </w:r>
            <w:r w:rsidR="00DC0BE3">
              <w:rPr>
                <w:rFonts w:hint="eastAsia"/>
                <w:lang w:val="ko-KR"/>
              </w:rPr>
              <w:t>조이스틱</w:t>
            </w:r>
            <w:r w:rsidR="00AC655C">
              <w:rPr>
                <w:rFonts w:hint="eastAsia"/>
                <w:lang w:val="ko-KR"/>
              </w:rPr>
              <w:t xml:space="preserve"> (사람 이동)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*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또는</w:t>
            </w:r>
            <w:r w:rsidR="00DC0BE3"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키보드</w:t>
            </w:r>
          </w:p>
        </w:tc>
        <w:tc>
          <w:tcPr>
            <w:tcW w:w="4675" w:type="dxa"/>
          </w:tcPr>
          <w:p w14:paraId="55FC619C" w14:textId="77777777" w:rsidR="00DC0BE3" w:rsidRPr="00DC0BE3" w:rsidRDefault="00DC0BE3" w:rsidP="00CD34B3">
            <w:pPr>
              <w:rPr>
                <w:b/>
                <w:lang w:val="ko-KR"/>
              </w:rPr>
            </w:pPr>
            <w:r w:rsidRPr="00DC0BE3">
              <w:rPr>
                <w:rFonts w:hint="eastAsia"/>
                <w:b/>
                <w:sz w:val="28"/>
                <w:lang w:val="ko-KR"/>
              </w:rPr>
              <w:t>출력</w:t>
            </w:r>
          </w:p>
          <w:p w14:paraId="03FDDEF6" w14:textId="02D944CE" w:rsidR="00DC0BE3" w:rsidRDefault="00ED3A18" w:rsidP="00CD34B3">
            <w:pPr>
              <w:ind w:leftChars="100" w:left="220"/>
              <w:rPr>
                <w:lang w:val="ko-KR"/>
              </w:rPr>
            </w:pPr>
            <w:r>
              <w:rPr>
                <w:rFonts w:hint="eastAsia"/>
                <w:lang w:val="ko-KR"/>
              </w:rPr>
              <w:t>VGA</w:t>
            </w:r>
            <w:r>
              <w:rPr>
                <w:lang w:val="ko-KR"/>
              </w:rPr>
              <w:t xml:space="preserve"> (</w:t>
            </w:r>
            <w:r w:rsidR="00DC0BE3">
              <w:rPr>
                <w:rFonts w:hint="eastAsia"/>
                <w:lang w:val="ko-KR"/>
              </w:rPr>
              <w:t>게임 화면</w:t>
            </w:r>
            <w:r>
              <w:rPr>
                <w:rFonts w:hint="eastAsia"/>
                <w:lang w:val="ko-KR"/>
              </w:rPr>
              <w:t>)</w:t>
            </w:r>
            <w:r w:rsidR="00DC0BE3">
              <w:rPr>
                <w:lang w:val="ko-KR"/>
              </w:rPr>
              <w:br/>
            </w:r>
            <w:r w:rsidR="00DC0BE3">
              <w:rPr>
                <w:rFonts w:hint="eastAsia"/>
                <w:lang w:val="ko-KR"/>
              </w:rPr>
              <w:t>Display</w:t>
            </w:r>
            <w:r>
              <w:rPr>
                <w:lang w:val="ko-KR"/>
              </w:rPr>
              <w:t xml:space="preserve"> (</w:t>
            </w:r>
            <w:r>
              <w:rPr>
                <w:rFonts w:hint="eastAsia"/>
                <w:lang w:val="ko-KR"/>
              </w:rPr>
              <w:t xml:space="preserve">게임 </w:t>
            </w:r>
            <w:r w:rsidR="00DC0BE3">
              <w:rPr>
                <w:rFonts w:hint="eastAsia"/>
                <w:lang w:val="ko-KR"/>
              </w:rPr>
              <w:t>정보</w:t>
            </w:r>
            <w:r>
              <w:rPr>
                <w:lang w:val="ko-KR"/>
              </w:rPr>
              <w:t>)</w:t>
            </w:r>
          </w:p>
        </w:tc>
      </w:tr>
    </w:tbl>
    <w:p w14:paraId="1201D19E" w14:textId="366932AB" w:rsidR="00156BC9" w:rsidRDefault="00156BC9" w:rsidP="00156BC9">
      <w:pPr>
        <w:pStyle w:val="1"/>
        <w:rPr>
          <w:lang w:val="ko-KR"/>
        </w:rPr>
      </w:pPr>
      <w:r>
        <w:rPr>
          <w:rFonts w:hint="eastAsia"/>
          <w:lang w:val="ko-KR"/>
        </w:rPr>
        <w:t>모듈 관계도</w:t>
      </w:r>
    </w:p>
    <w:p w14:paraId="5CF9C2F3" w14:textId="3D1F8154" w:rsidR="00DC0BE3" w:rsidRPr="00DC0BE3" w:rsidRDefault="002C2BDB" w:rsidP="002C2BDB">
      <w:pPr>
        <w:rPr>
          <w:lang w:val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13560" wp14:editId="292EE0B0">
                <wp:simplePos x="0" y="0"/>
                <wp:positionH relativeFrom="column">
                  <wp:posOffset>894735</wp:posOffset>
                </wp:positionH>
                <wp:positionV relativeFrom="paragraph">
                  <wp:posOffset>76098</wp:posOffset>
                </wp:positionV>
                <wp:extent cx="4360607" cy="1745225"/>
                <wp:effectExtent l="0" t="0" r="20955" b="266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607" cy="1745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43C4D" id="직사각형 27" o:spid="_x0000_s1026" style="position:absolute;left:0;text-align:left;margin-left:70.45pt;margin-top:6pt;width:343.35pt;height:13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CF4D578" wp14:editId="0AD54936">
                <wp:simplePos x="0" y="0"/>
                <wp:positionH relativeFrom="column">
                  <wp:posOffset>3612515</wp:posOffset>
                </wp:positionH>
                <wp:positionV relativeFrom="paragraph">
                  <wp:posOffset>1387413</wp:posOffset>
                </wp:positionV>
                <wp:extent cx="879987" cy="117987"/>
                <wp:effectExtent l="0" t="0" r="15875" b="158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987" cy="117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00D0" id="직사각형 26" o:spid="_x0000_s1026" style="position:absolute;left:0;text-align:left;margin-left:284.45pt;margin-top:109.25pt;width:69.3pt;height:9.3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50C1BA96" wp14:editId="33664D9F">
                <wp:simplePos x="0" y="0"/>
                <wp:positionH relativeFrom="column">
                  <wp:posOffset>3612699</wp:posOffset>
                </wp:positionH>
                <wp:positionV relativeFrom="paragraph">
                  <wp:posOffset>439256</wp:posOffset>
                </wp:positionV>
                <wp:extent cx="879987" cy="117987"/>
                <wp:effectExtent l="0" t="0" r="15875" b="158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987" cy="117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4AC0" id="직사각형 25" o:spid="_x0000_s1026" style="position:absolute;left:0;text-align:left;margin-left:284.45pt;margin-top:34.6pt;width:69.3pt;height:9.3pt;z-index:2516551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6FDA9C4" wp14:editId="64F68598">
                <wp:simplePos x="0" y="0"/>
                <wp:positionH relativeFrom="column">
                  <wp:posOffset>1627239</wp:posOffset>
                </wp:positionH>
                <wp:positionV relativeFrom="paragraph">
                  <wp:posOffset>931504</wp:posOffset>
                </wp:positionV>
                <wp:extent cx="879987" cy="117987"/>
                <wp:effectExtent l="0" t="0" r="15875" b="158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987" cy="117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67F3" id="직사각형 24" o:spid="_x0000_s1026" style="position:absolute;left:0;text-align:left;margin-left:128.15pt;margin-top:73.35pt;width:69.3pt;height:9.3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8EC1D33" wp14:editId="1FA74F52">
                <wp:simplePos x="0" y="0"/>
                <wp:positionH relativeFrom="margin">
                  <wp:posOffset>5048250</wp:posOffset>
                </wp:positionH>
                <wp:positionV relativeFrom="paragraph">
                  <wp:posOffset>321310</wp:posOffset>
                </wp:positionV>
                <wp:extent cx="1341755" cy="359410"/>
                <wp:effectExtent l="0" t="76200" r="0" b="254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359410"/>
                          <a:chOff x="24581" y="0"/>
                          <a:chExt cx="1342205" cy="327581"/>
                        </a:xfrm>
                      </wpg:grpSpPr>
                      <wps:wsp>
                        <wps:cNvPr id="19" name="직선 화살표 연결선 19"/>
                        <wps:cNvCnPr/>
                        <wps:spPr>
                          <a:xfrm flipV="1">
                            <a:off x="24581" y="0"/>
                            <a:ext cx="1071040" cy="4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2386" y="18336"/>
                            <a:ext cx="91440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1C82F" w14:textId="41A9D214" w:rsidR="002C2BDB" w:rsidRDefault="002C2BDB" w:rsidP="002C2BDB">
                              <w:r>
                                <w:rPr>
                                  <w:lang w:val="ko-KR"/>
                                </w:rPr>
                                <w:t>VGA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C1D33" id="그룹 18" o:spid="_x0000_s1026" style="position:absolute;margin-left:397.5pt;margin-top:25.3pt;width:105.65pt;height:28.3pt;z-index:251679744;mso-position-horizontal-relative:margin;mso-width-relative:margin;mso-height-relative:margin" coordorigin="245" coordsize="13422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9" o:spid="_x0000_s1027" type="#_x0000_t32" style="position:absolute;left:245;width:10711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4523;top:183;width:914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EB1C82F" w14:textId="41A9D214" w:rsidR="002C2BDB" w:rsidRDefault="002C2BDB" w:rsidP="002C2BDB">
                        <w:r>
                          <w:rPr>
                            <w:lang w:val="ko-KR"/>
                          </w:rPr>
                          <w:t>VGA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5935C7" wp14:editId="28C7E21D">
                <wp:simplePos x="0" y="0"/>
                <wp:positionH relativeFrom="margin">
                  <wp:posOffset>5063490</wp:posOffset>
                </wp:positionH>
                <wp:positionV relativeFrom="paragraph">
                  <wp:posOffset>1304925</wp:posOffset>
                </wp:positionV>
                <wp:extent cx="1129665" cy="313690"/>
                <wp:effectExtent l="0" t="76200" r="0" b="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665" cy="313690"/>
                          <a:chOff x="24581" y="0"/>
                          <a:chExt cx="1130472" cy="314161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 flipV="1">
                            <a:off x="24581" y="0"/>
                            <a:ext cx="1071040" cy="4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3214" y="4916"/>
                            <a:ext cx="751839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99336" w14:textId="63920906" w:rsidR="002C2BDB" w:rsidRDefault="002C2BDB" w:rsidP="002C2BDB">
                              <w:r>
                                <w:rPr>
                                  <w:lang w:val="ko-KR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935C7" id="그룹 21" o:spid="_x0000_s1029" style="position:absolute;margin-left:398.7pt;margin-top:102.75pt;width:88.95pt;height:24.7pt;z-index:251680768;mso-position-horizontal-relative:margin;mso-width-relative:margin" coordorigin="245" coordsize="11304,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">
                <v:shape id="직선 화살표 연결선 22" o:spid="_x0000_s1030" type="#_x0000_t32" style="position:absolute;left:245;width:10711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31" type="#_x0000_t202" style="position:absolute;left:4032;top:49;width:751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5599336" w14:textId="63920906" w:rsidR="002C2BDB" w:rsidRDefault="002C2BDB" w:rsidP="002C2BDB">
                        <w:r>
                          <w:rPr>
                            <w:lang w:val="ko-KR"/>
                          </w:rPr>
                          <w:t>Display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AB2F99A" wp14:editId="0803079E">
                <wp:simplePos x="0" y="0"/>
                <wp:positionH relativeFrom="margin">
                  <wp:align>left</wp:align>
                </wp:positionH>
                <wp:positionV relativeFrom="paragraph">
                  <wp:posOffset>1093040</wp:posOffset>
                </wp:positionV>
                <wp:extent cx="1095375" cy="313690"/>
                <wp:effectExtent l="0" t="76200" r="0" b="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313690"/>
                          <a:chOff x="0" y="0"/>
                          <a:chExt cx="1095621" cy="314161"/>
                        </a:xfrm>
                      </wpg:grpSpPr>
                      <wps:wsp>
                        <wps:cNvPr id="13" name="직선 화살표 연결선 13"/>
                        <wps:cNvCnPr/>
                        <wps:spPr>
                          <a:xfrm flipV="1">
                            <a:off x="24581" y="0"/>
                            <a:ext cx="1071040" cy="4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4916"/>
                            <a:ext cx="75184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AF4EB" w14:textId="7DC539F9" w:rsidR="002C2BDB" w:rsidRDefault="002C2BDB" w:rsidP="002C2BDB">
                              <w:r>
                                <w:rPr>
                                  <w:lang w:val="ko-KR"/>
                                </w:rPr>
                                <w:t>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2F99A" id="그룹 12" o:spid="_x0000_s1032" style="position:absolute;margin-left:0;margin-top:86.05pt;width:86.25pt;height:24.7pt;z-index:251677696;mso-position-horizontal:left;mso-position-horizontal-relative:margin" coordsize="10956,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">
                <v:shape id="직선 화살표 연결선 13" o:spid="_x0000_s1033" type="#_x0000_t32" style="position:absolute;left:245;width:10711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Text Box 14" o:spid="_x0000_s1034" type="#_x0000_t202" style="position:absolute;top:49;width:751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4EAF4EB" w14:textId="7DC539F9" w:rsidR="002C2BDB" w:rsidRDefault="002C2BDB" w:rsidP="002C2BDB">
                        <w:r>
                          <w:rPr>
                            <w:lang w:val="ko-KR"/>
                          </w:rPr>
                          <w:t>Buttons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1262B4" wp14:editId="7CCFC98A">
                <wp:simplePos x="0" y="0"/>
                <wp:positionH relativeFrom="margin">
                  <wp:align>left</wp:align>
                </wp:positionH>
                <wp:positionV relativeFrom="paragraph">
                  <wp:posOffset>400562</wp:posOffset>
                </wp:positionV>
                <wp:extent cx="1095375" cy="313690"/>
                <wp:effectExtent l="0" t="76200" r="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621" cy="314154"/>
                          <a:chOff x="0" y="0"/>
                          <a:chExt cx="1095621" cy="314154"/>
                        </a:xfrm>
                      </wpg:grpSpPr>
                      <wps:wsp>
                        <wps:cNvPr id="4" name="직선 화살표 연결선 4"/>
                        <wps:cNvCnPr/>
                        <wps:spPr>
                          <a:xfrm flipV="1">
                            <a:off x="24581" y="0"/>
                            <a:ext cx="1071040" cy="4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4909"/>
                            <a:ext cx="91440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BFE262" w14:textId="63318FA6" w:rsidR="002C2BDB" w:rsidRDefault="002C2BDB" w:rsidP="002C2BDB">
                              <w:r>
                                <w:rPr>
                                  <w:rFonts w:hint="eastAsia"/>
                                  <w:lang w:val="ko-KR"/>
                                </w:rPr>
                                <w:t>J</w:t>
                              </w:r>
                              <w:r>
                                <w:rPr>
                                  <w:lang w:val="ko-KR"/>
                                </w:rPr>
                                <w:t>oystic 1,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262B4" id="그룹 11" o:spid="_x0000_s1035" style="position:absolute;margin-left:0;margin-top:31.55pt;width:86.25pt;height:24.7pt;z-index:251673600;mso-position-horizontal:left;mso-position-horizontal-relative:margin" coordsize="10956,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">
                <v:shape id="직선 화살표 연결선 4" o:spid="_x0000_s1036" type="#_x0000_t32" style="position:absolute;left:245;width:10711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Text Box 9" o:spid="_x0000_s1037" type="#_x0000_t202" style="position:absolute;top:49;width:914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BFE262" w14:textId="63318FA6" w:rsidR="002C2BDB" w:rsidRDefault="002C2BDB" w:rsidP="002C2BDB">
                        <w:r>
                          <w:rPr>
                            <w:rFonts w:hint="eastAsia"/>
                            <w:lang w:val="ko-KR"/>
                          </w:rPr>
                          <w:t>J</w:t>
                        </w:r>
                        <w:r>
                          <w:rPr>
                            <w:lang w:val="ko-KR"/>
                          </w:rPr>
                          <w:t>oystic 1,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45982" wp14:editId="46F15489">
                <wp:simplePos x="0" y="0"/>
                <wp:positionH relativeFrom="column">
                  <wp:posOffset>4133215</wp:posOffset>
                </wp:positionH>
                <wp:positionV relativeFrom="paragraph">
                  <wp:posOffset>1125384</wp:posOffset>
                </wp:positionV>
                <wp:extent cx="918845" cy="599768"/>
                <wp:effectExtent l="0" t="0" r="14605" b="1016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59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8727" w14:textId="29D3F2AB" w:rsidR="002C2BDB" w:rsidRDefault="002C2BDB" w:rsidP="002C2BDB">
                            <w:pPr>
                              <w:pStyle w:val="af1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43114949" w14:textId="27B07449" w:rsidR="002C2BDB" w:rsidRDefault="002C2BDB" w:rsidP="002C2BDB">
                            <w:pPr>
                              <w:pStyle w:val="af1"/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45982" id="직사각형 10" o:spid="_x0000_s1038" style="position:absolute;margin-left:325.45pt;margin-top:88.6pt;width:72.3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" fillcolor="white [3201]" strokecolor="black [3200]" strokeweight="1pt">
                <v:textbox>
                  <w:txbxContent>
                    <w:p w14:paraId="302E8727" w14:textId="29D3F2AB" w:rsidR="002C2BDB" w:rsidRDefault="002C2BDB" w:rsidP="002C2BDB">
                      <w:pPr>
                        <w:pStyle w:val="af1"/>
                        <w:jc w:val="center"/>
                      </w:pPr>
                      <w:r>
                        <w:t>Display</w:t>
                      </w:r>
                    </w:p>
                    <w:p w14:paraId="43114949" w14:textId="27B07449" w:rsidR="002C2BDB" w:rsidRDefault="002C2BDB" w:rsidP="002C2BDB">
                      <w:pPr>
                        <w:pStyle w:val="af1"/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97145" wp14:editId="4F9382E6">
                <wp:simplePos x="0" y="0"/>
                <wp:positionH relativeFrom="column">
                  <wp:posOffset>4119142</wp:posOffset>
                </wp:positionH>
                <wp:positionV relativeFrom="paragraph">
                  <wp:posOffset>198899</wp:posOffset>
                </wp:positionV>
                <wp:extent cx="918845" cy="599768"/>
                <wp:effectExtent l="0" t="0" r="14605" b="101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59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C56A" w14:textId="77777777" w:rsidR="00DC0BE3" w:rsidRDefault="00DC0BE3" w:rsidP="00DC0BE3">
                            <w:pPr>
                              <w:pStyle w:val="af1"/>
                              <w:jc w:val="center"/>
                            </w:pPr>
                            <w:r>
                              <w:t>VGA</w:t>
                            </w:r>
                          </w:p>
                          <w:p w14:paraId="53E050DA" w14:textId="54FBFE54" w:rsidR="00DC0BE3" w:rsidRDefault="00DC0BE3" w:rsidP="00DC0BE3">
                            <w:pPr>
                              <w:pStyle w:val="af1"/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97145" id="직사각형 3" o:spid="_x0000_s1039" style="position:absolute;margin-left:324.35pt;margin-top:15.65pt;width:72.3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" fillcolor="white [3201]" strokecolor="black [3200]" strokeweight="1pt">
                <v:textbox>
                  <w:txbxContent>
                    <w:p w14:paraId="6258C56A" w14:textId="77777777" w:rsidR="00DC0BE3" w:rsidRDefault="00DC0BE3" w:rsidP="00DC0BE3">
                      <w:pPr>
                        <w:pStyle w:val="af1"/>
                        <w:jc w:val="center"/>
                      </w:pPr>
                      <w:r>
                        <w:t>VGA</w:t>
                      </w:r>
                    </w:p>
                    <w:p w14:paraId="53E050DA" w14:textId="54FBFE54" w:rsidR="00DC0BE3" w:rsidRDefault="00DC0BE3" w:rsidP="00DC0BE3">
                      <w:pPr>
                        <w:pStyle w:val="af1"/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DC0B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21EC3" wp14:editId="6911A012">
                <wp:simplePos x="0" y="0"/>
                <wp:positionH relativeFrom="margin">
                  <wp:posOffset>2217174</wp:posOffset>
                </wp:positionH>
                <wp:positionV relativeFrom="paragraph">
                  <wp:posOffset>199001</wp:posOffset>
                </wp:positionV>
                <wp:extent cx="1661652" cy="1528916"/>
                <wp:effectExtent l="0" t="0" r="15240" b="1460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652" cy="1528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2145" w14:textId="19DB52DA" w:rsidR="00DC0BE3" w:rsidRDefault="00DC0BE3" w:rsidP="00DC0BE3">
                            <w:pPr>
                              <w:pStyle w:val="af1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Calculate</w:t>
                            </w:r>
                          </w:p>
                          <w:p w14:paraId="0E064333" w14:textId="0D70FBD1" w:rsidR="00DC0BE3" w:rsidRDefault="00DC0BE3" w:rsidP="00DC0BE3">
                            <w:pPr>
                              <w:pStyle w:val="af1"/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1EC3" id="직사각형 1" o:spid="_x0000_s1040" style="position:absolute;margin-left:174.6pt;margin-top:15.65pt;width:130.85pt;height:120.4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" fillcolor="white [3201]" strokecolor="black [3200]" strokeweight="1pt">
                <v:textbox>
                  <w:txbxContent>
                    <w:p w14:paraId="454B2145" w14:textId="19DB52DA" w:rsidR="00DC0BE3" w:rsidRDefault="00DC0BE3" w:rsidP="00DC0BE3">
                      <w:pPr>
                        <w:pStyle w:val="af1"/>
                        <w:jc w:val="center"/>
                      </w:pPr>
                      <w:r>
                        <w:rPr>
                          <w:rFonts w:hint="eastAsia"/>
                        </w:rPr>
                        <w:t>Calculate</w:t>
                      </w:r>
                    </w:p>
                    <w:p w14:paraId="0E064333" w14:textId="0D70FBD1" w:rsidR="00DC0BE3" w:rsidRDefault="00DC0BE3" w:rsidP="00DC0BE3">
                      <w:pPr>
                        <w:pStyle w:val="af1"/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0B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8A42E" wp14:editId="6436CFAB">
                <wp:simplePos x="0" y="0"/>
                <wp:positionH relativeFrom="column">
                  <wp:posOffset>1096297</wp:posOffset>
                </wp:positionH>
                <wp:positionV relativeFrom="paragraph">
                  <wp:posOffset>203917</wp:posOffset>
                </wp:positionV>
                <wp:extent cx="791006" cy="1528916"/>
                <wp:effectExtent l="0" t="0" r="28575" b="1460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06" cy="1528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D0B4" w14:textId="384BDC23" w:rsidR="00DC0BE3" w:rsidRDefault="00DC0BE3" w:rsidP="00DC0BE3">
                            <w:pPr>
                              <w:pStyle w:val="af1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GPIO</w:t>
                            </w:r>
                          </w:p>
                          <w:p w14:paraId="5148FC29" w14:textId="0DEF62C8" w:rsidR="00DC0BE3" w:rsidRDefault="00DC0BE3" w:rsidP="00DC0BE3">
                            <w:pPr>
                              <w:pStyle w:val="af1"/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8A42E" id="직사각형 2" o:spid="_x0000_s1041" style="position:absolute;margin-left:86.3pt;margin-top:16.05pt;width:62.3pt;height:1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" fillcolor="white [3201]" strokecolor="black [3200]" strokeweight="1pt">
                <v:textbox>
                  <w:txbxContent>
                    <w:p w14:paraId="4617D0B4" w14:textId="384BDC23" w:rsidR="00DC0BE3" w:rsidRDefault="00DC0BE3" w:rsidP="00DC0BE3">
                      <w:pPr>
                        <w:pStyle w:val="af1"/>
                        <w:jc w:val="center"/>
                      </w:pPr>
                      <w:r>
                        <w:rPr>
                          <w:rFonts w:hint="eastAsia"/>
                        </w:rPr>
                        <w:t>GPIO</w:t>
                      </w:r>
                    </w:p>
                    <w:p w14:paraId="5148FC29" w14:textId="0DEF62C8" w:rsidR="00DC0BE3" w:rsidRDefault="00DC0BE3" w:rsidP="00DC0BE3">
                      <w:pPr>
                        <w:pStyle w:val="af1"/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0BE3" w:rsidRPr="00DC0B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292D8" w14:textId="77777777" w:rsidR="001A6284" w:rsidRDefault="001A6284" w:rsidP="001A6284">
      <w:pPr>
        <w:spacing w:after="0" w:line="240" w:lineRule="auto"/>
      </w:pPr>
      <w:r>
        <w:separator/>
      </w:r>
    </w:p>
  </w:endnote>
  <w:endnote w:type="continuationSeparator" w:id="0">
    <w:p w14:paraId="7DBFB45F" w14:textId="77777777" w:rsidR="001A6284" w:rsidRDefault="001A6284" w:rsidP="001A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0D91C" w14:textId="77777777" w:rsidR="001A6284" w:rsidRDefault="001A6284" w:rsidP="001A6284">
      <w:pPr>
        <w:spacing w:after="0" w:line="240" w:lineRule="auto"/>
      </w:pPr>
      <w:r>
        <w:separator/>
      </w:r>
    </w:p>
  </w:footnote>
  <w:footnote w:type="continuationSeparator" w:id="0">
    <w:p w14:paraId="463094EB" w14:textId="77777777" w:rsidR="001A6284" w:rsidRDefault="001A6284" w:rsidP="001A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A3C1F"/>
    <w:multiLevelType w:val="hybridMultilevel"/>
    <w:tmpl w:val="AF3ABE7C"/>
    <w:lvl w:ilvl="0" w:tplc="81B2EC66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2" w15:restartNumberingAfterBreak="0">
    <w:nsid w:val="518D551E"/>
    <w:multiLevelType w:val="hybridMultilevel"/>
    <w:tmpl w:val="0562D7A8"/>
    <w:lvl w:ilvl="0" w:tplc="F5626BD4">
      <w:numFmt w:val="bullet"/>
      <w:lvlText w:val=""/>
      <w:lvlJc w:val="left"/>
      <w:pPr>
        <w:ind w:left="51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3" w15:restartNumberingAfterBreak="0">
    <w:nsid w:val="57715E4C"/>
    <w:multiLevelType w:val="hybridMultilevel"/>
    <w:tmpl w:val="FFB45720"/>
    <w:lvl w:ilvl="0" w:tplc="DD92B936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C9"/>
    <w:rsid w:val="00156BC9"/>
    <w:rsid w:val="00174FAC"/>
    <w:rsid w:val="001A6284"/>
    <w:rsid w:val="002C2BDB"/>
    <w:rsid w:val="002E33BD"/>
    <w:rsid w:val="00490DEB"/>
    <w:rsid w:val="005211EA"/>
    <w:rsid w:val="00A43AD9"/>
    <w:rsid w:val="00A87BE1"/>
    <w:rsid w:val="00AC655C"/>
    <w:rsid w:val="00CD34B3"/>
    <w:rsid w:val="00D3259B"/>
    <w:rsid w:val="00DC0BE3"/>
    <w:rsid w:val="00ED3A18"/>
    <w:rsid w:val="00E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432594"/>
  <w15:chartTrackingRefBased/>
  <w15:docId w15:val="{E41F1579-E502-4EB9-87A5-D1282A6C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header"/>
    <w:basedOn w:val="a"/>
    <w:link w:val="Char3"/>
    <w:uiPriority w:val="99"/>
    <w:unhideWhenUsed/>
    <w:rsid w:val="001A62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1A6284"/>
    <w:rPr>
      <w:rFonts w:ascii="맑은 고딕" w:eastAsia="맑은 고딕" w:hAnsi="맑은 고딕" w:cs="맑은 고딕"/>
    </w:rPr>
  </w:style>
  <w:style w:type="paragraph" w:styleId="af5">
    <w:name w:val="footer"/>
    <w:basedOn w:val="a"/>
    <w:link w:val="Char4"/>
    <w:uiPriority w:val="99"/>
    <w:unhideWhenUsed/>
    <w:rsid w:val="001A62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1A6284"/>
    <w:rPr>
      <w:rFonts w:ascii="맑은 고딕" w:eastAsia="맑은 고딕" w:hAnsi="맑은 고딕" w:cs="맑은 고딕"/>
    </w:rPr>
  </w:style>
  <w:style w:type="table" w:styleId="af6">
    <w:name w:val="Table Grid"/>
    <w:basedOn w:val="a1"/>
    <w:uiPriority w:val="39"/>
    <w:rsid w:val="00DC0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jo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721B2-2278-45B2-AA43-3E5F2EF2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335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손학종</dc:creator>
  <cp:keywords/>
  <cp:lastModifiedBy>손학종</cp:lastModifiedBy>
  <cp:revision>11</cp:revision>
  <dcterms:created xsi:type="dcterms:W3CDTF">2015-11-15T06:34:00Z</dcterms:created>
  <dcterms:modified xsi:type="dcterms:W3CDTF">2015-11-16T01:46:00Z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